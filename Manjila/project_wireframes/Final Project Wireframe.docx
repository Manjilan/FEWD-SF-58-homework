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32FDD" w14:textId="77777777" w:rsidR="005701B2" w:rsidRDefault="007F2FC4" w:rsidP="00F134C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Project Wireframe</w:t>
      </w:r>
    </w:p>
    <w:p w14:paraId="7DA018E8" w14:textId="77777777" w:rsidR="007F2FC4" w:rsidRDefault="007F2FC4" w:rsidP="000B0988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final project website is going to be my portfolio website. My initial plan is to have a single page website and eventually as my projects increase I will add links to the websites I create. The initial appearance of the page would be a huge banner with my name and some navigation links at the top right. After the scroll the page will lead to the part where I will mention my skills and the programs I am able to use efficiently. The third part of the scroll would include a collage of my projects. Since this is the initial project, it will only have 1 or 2 mentions but with time I plan to add more projects to the gallery with external links to the sites. And finally, the last section of the website would</w:t>
      </w:r>
      <w:r w:rsidR="007E7EEF">
        <w:rPr>
          <w:rFonts w:ascii="Times New Roman" w:hAnsi="Times New Roman" w:cs="Times New Roman"/>
        </w:rPr>
        <w:t xml:space="preserve"> include how to contact with me as well as links to my linkedin and github.</w:t>
      </w:r>
    </w:p>
    <w:p w14:paraId="01E88481" w14:textId="7C19C450" w:rsidR="007F2FC4" w:rsidRPr="00F134CF" w:rsidRDefault="007F2FC4" w:rsidP="000B0988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am interested in making it responsive and interactive. I am still researching the ways to make it more interactive. As we learn JavaScript more I am sure it will get clearer</w:t>
      </w:r>
      <w:r w:rsidR="000B0988">
        <w:rPr>
          <w:rFonts w:ascii="Times New Roman" w:hAnsi="Times New Roman" w:cs="Times New Roman"/>
        </w:rPr>
        <w:t>.</w:t>
      </w:r>
      <w:r w:rsidR="00F076E5">
        <w:rPr>
          <w:rFonts w:ascii="Times New Roman" w:hAnsi="Times New Roman" w:cs="Times New Roman"/>
        </w:rPr>
        <w:t xml:space="preserve"> I plan on implementing a minimalistic design as the trends nowadays is to have clean and minimal but informational website.</w:t>
      </w:r>
      <w:r w:rsidR="00DA50F8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sectPr w:rsidR="007F2FC4" w:rsidRPr="00F134CF" w:rsidSect="00F13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FC4"/>
    <w:rsid w:val="000B0988"/>
    <w:rsid w:val="005756F4"/>
    <w:rsid w:val="007E7EEF"/>
    <w:rsid w:val="007F2FC4"/>
    <w:rsid w:val="009F5127"/>
    <w:rsid w:val="00AB222F"/>
    <w:rsid w:val="00DA50F8"/>
    <w:rsid w:val="00F076E5"/>
    <w:rsid w:val="00F1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FCF1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njilanakarmi/Library/Group%20Containers/UBF8T346G9.Office/User%20Content.localized/Templates.localized/Document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Document1.dotx</Template>
  <TotalTime>8</TotalTime>
  <Pages>1</Pages>
  <Words>166</Words>
  <Characters>949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Manjila Nakarmi</dc:creator>
  <cp:keywords/>
  <dc:description/>
  <cp:lastModifiedBy>Manjila Nakarmi</cp:lastModifiedBy>
  <cp:revision>5</cp:revision>
  <dcterms:created xsi:type="dcterms:W3CDTF">2017-08-27T22:07:00Z</dcterms:created>
  <dcterms:modified xsi:type="dcterms:W3CDTF">2017-08-27T22:16:00Z</dcterms:modified>
</cp:coreProperties>
</file>